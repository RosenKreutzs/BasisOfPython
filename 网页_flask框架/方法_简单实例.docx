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#coding=utf-8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import tensorflow._api.v2.compat.v1 as tf#用tensorflow2.8.0的调用1.0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tf.disable_v2_behavior()#调整tensorflow的1.0与2.0的版本兼容问题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import numpy as np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from flask import Flask, jsonify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from flask_cors import cross_origin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app = Flask(__name__)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@app.route("/Model_Use/&lt;data&gt;", methods=["GET"])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@cross_origin(supports_credentials=True)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def fun0(data):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X = tf.placeholder("float")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Y = tf.placeholder("float")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定义学习参数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W = tf.Variable(tf.constant(data[0]), name="weight")  # data[0]是权重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b = tf.Variable(tf.compat.v1.random_normal([1]), name="bias")  # -1到1的随机1个零维的数字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定义运算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z = tf.reduce_sum([X, W]) + b  # tf.multiply用于两数相乘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定义损失函数(进行反向模型)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Step3：迭代训练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定义Saver对象和保存路径(用Saver对象载入模型时放在定义其他参数下面)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saver = tf.train.Saver()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savedir = "log/"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初始化所有变量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init = tf.global_variables_initializer()  # tf.global_variables_initializer用于初始化所有变量并声明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with tf.Session() as sess: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sess.run(init)  # 将数据传入Session(画布)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saver.restore(sess, savedir + "linermodel.cpkt")  # 用saver.restore载入模型写保存文件路径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print("x=[0.2,0.1,0.2],z=", sess.run(z, feed_dict={X: data[1]}))  # 用模型(z是预测数据,data[1]是特征数据)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return z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@app.route("/Model_Updata/&lt;data&gt;", methods=["GET"])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@cross_origin(supports_credentials=True)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def fun1(data):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Step1：写数据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train_X = []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for i in range(10):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t = np.linspace(-1, 1, 3)  # -1到1的随机3个数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train_X.append(t)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train_Y = np.linspace(-1, 1, 10)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Step2：准备模型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定义占位符(进行正向模型)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X = tf.placeholder("float")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Y = tf.placeholder("float")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初始化学习参数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W = tf.Variable(tf.constant(data), name="weight")  # 全0的1个一维的数字106个w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b = tf.Variable(tf.compat.v1.random_normal([1]), name="bias")  # -1到1的随机1个零维的数字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定义运算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z = tf.reduce_sum([X, W]) + b  # tf.multiply用于两数相乘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定义损失函数(进行反向模型)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cost = tf.reduce_mean(tf.square(Y - z))  # tf.reduce_mean用于一维的数字求平均值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定义学习率(学习率绝对的循环次数，成反比)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learning_rate = 0.01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设置优化函数(用梯度下降)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optimizer = tf.train.GradientDescentOptimizer(learning_rate).minimize(cost)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Step3：迭代训练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初始化所有变量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init = tf.global_variables_initializer()  # tf.global_variables_initializer用于初始化所有变量并声明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定义迭代次数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training_epochs = 20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display_step = 2  # 设置查看节点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# 启动Session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saver = tf.train.Saver({"weight": W, "bias": b})  # 将W,b先给保存文件(也可用于在存完后修改W，b)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saverdir = "log/"  # 相对路径(没有文件夹就创建)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with tf.Session() as sess: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sess.run(init)  # 将数据传入Session(画布)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for epoch in range(training_epochs):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    for (x, y) in zip(train_X, train_Y):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        sess.run(optimizer, feed_dict={X: x, Y: y})  # 放入优化函数及用占位符放入训练数据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        if epoch % display_step == 0:  # 用与在节点上看数据情况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            loss = sess.run(cost, feed_dict={X: x, Y: y})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            print("epoch:", epoch + 1, "cost=", loss, "w=", sess.run(W), "b=", sess.run(b))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print("Finished")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saver.save(sess, saverdir + "linermodel.cpkt")  # 用saver.save(画布,保存路径)保存模型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# Step4：用模型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# print("x=[0.2,0.1,0.2],z=", sess.run(z, feed_dict={X: [0.2, 0.1, 0.2]}))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# print("w:", sess.run(W), "b", sess.run(b))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ww = sess.run(W)#ww是权重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bb = sess.run(b)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 xml:space="preserve">        return ww</w:t>
      </w: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</w:p>
    <w:p>
      <w:pPr>
        <w:pStyle w:val="11"/>
        <w:keepNext w:val="0"/>
        <w:keepLines w:val="0"/>
        <w:widowControl/>
        <w:suppressLineNumbers w:val="0"/>
        <w:rPr>
          <w:rStyle w:val="15"/>
        </w:rPr>
      </w:pPr>
      <w:r>
        <w:rPr>
          <w:rStyle w:val="15"/>
        </w:rPr>
        <w:t>if __name__ == '__main__':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 xml:space="preserve">    app.run()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hNDEwMmIyODQ5Y2ZhYTcxMWQ3Zjc1ZGY5ZDgxZmEifQ=="/>
  </w:docVars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18C561C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chell</dc:creator>
  <cp:lastModifiedBy>陈青松</cp:lastModifiedBy>
  <dcterms:modified xsi:type="dcterms:W3CDTF">2024-04-05T06:29:34Z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F2FAB799BFCF406AB433B565E24ECC43_12</vt:lpwstr>
  </property>
</Properties>
</file>